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A6C" w:rsidRPr="00BB6C5B" w:rsidRDefault="00BB6C5B" w:rsidP="003C4E19">
      <w:pPr>
        <w:contextualSpacing/>
        <w:jc w:val="right"/>
        <w:rPr>
          <w:rFonts w:ascii="Arial" w:hAnsi="Arial" w:cs="Arial"/>
          <w:b/>
          <w:sz w:val="24"/>
          <w:szCs w:val="24"/>
        </w:rPr>
      </w:pPr>
      <w:r w:rsidRPr="00BB6C5B">
        <w:rPr>
          <w:rFonts w:ascii="Arial" w:hAnsi="Arial" w:cs="Arial"/>
          <w:b/>
          <w:sz w:val="24"/>
          <w:szCs w:val="24"/>
        </w:rPr>
        <w:t>Calvin Richters</w:t>
      </w:r>
    </w:p>
    <w:p w:rsidR="00BB6C5B" w:rsidRPr="00BB6C5B" w:rsidRDefault="00BB6C5B" w:rsidP="003C4E19">
      <w:pPr>
        <w:contextualSpacing/>
        <w:jc w:val="right"/>
        <w:rPr>
          <w:rFonts w:ascii="Arial" w:hAnsi="Arial" w:cs="Arial"/>
          <w:b/>
          <w:sz w:val="24"/>
          <w:szCs w:val="24"/>
        </w:rPr>
      </w:pPr>
      <w:r w:rsidRPr="00BB6C5B">
        <w:rPr>
          <w:rFonts w:ascii="Arial" w:hAnsi="Arial" w:cs="Arial"/>
          <w:b/>
          <w:sz w:val="24"/>
          <w:szCs w:val="24"/>
        </w:rPr>
        <w:t>15 Enid Street</w:t>
      </w:r>
    </w:p>
    <w:p w:rsidR="00BB6C5B" w:rsidRPr="00BB6C5B" w:rsidRDefault="00BB6C5B" w:rsidP="003C4E19">
      <w:pPr>
        <w:contextualSpacing/>
        <w:jc w:val="right"/>
        <w:rPr>
          <w:rFonts w:ascii="Arial" w:hAnsi="Arial" w:cs="Arial"/>
          <w:b/>
          <w:sz w:val="24"/>
          <w:szCs w:val="24"/>
        </w:rPr>
      </w:pPr>
      <w:r w:rsidRPr="00BB6C5B">
        <w:rPr>
          <w:rFonts w:ascii="Arial" w:hAnsi="Arial" w:cs="Arial"/>
          <w:b/>
          <w:sz w:val="24"/>
          <w:szCs w:val="24"/>
        </w:rPr>
        <w:t>MOUNT ISA  QLD  4825</w:t>
      </w:r>
    </w:p>
    <w:p w:rsidR="00BB6C5B" w:rsidRPr="00BB6C5B" w:rsidRDefault="00BB6C5B" w:rsidP="003C4E19">
      <w:pPr>
        <w:contextualSpacing/>
        <w:jc w:val="right"/>
        <w:rPr>
          <w:rFonts w:ascii="Arial" w:hAnsi="Arial" w:cs="Arial"/>
          <w:b/>
          <w:sz w:val="24"/>
          <w:szCs w:val="24"/>
        </w:rPr>
      </w:pPr>
    </w:p>
    <w:p w:rsidR="00BB6C5B" w:rsidRPr="00BB6C5B" w:rsidRDefault="00614120" w:rsidP="003C4E19">
      <w:pPr>
        <w:contextualSpacing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Phone:</w:t>
      </w:r>
      <w:r w:rsidR="00BB6C5B" w:rsidRPr="00BB6C5B">
        <w:rPr>
          <w:rFonts w:ascii="Arial" w:hAnsi="Arial" w:cs="Arial"/>
          <w:b/>
          <w:sz w:val="24"/>
          <w:szCs w:val="24"/>
        </w:rPr>
        <w:t xml:space="preserve">  0428 076105 – Mobile </w:t>
      </w:r>
    </w:p>
    <w:p w:rsidR="00BB6C5B" w:rsidRPr="00BB6C5B" w:rsidRDefault="00BB6C5B" w:rsidP="003C4E19">
      <w:pPr>
        <w:contextualSpacing/>
        <w:jc w:val="right"/>
        <w:rPr>
          <w:rFonts w:ascii="Arial" w:hAnsi="Arial" w:cs="Arial"/>
          <w:b/>
          <w:sz w:val="24"/>
          <w:szCs w:val="24"/>
        </w:rPr>
      </w:pPr>
      <w:r w:rsidRPr="00BB6C5B">
        <w:rPr>
          <w:rFonts w:ascii="Arial" w:hAnsi="Arial" w:cs="Arial"/>
          <w:b/>
          <w:sz w:val="24"/>
          <w:szCs w:val="24"/>
        </w:rPr>
        <w:br/>
        <w:t>Email:  monsterenergy1998@hotmail.com</w:t>
      </w:r>
    </w:p>
    <w:p w:rsidR="003C4E19" w:rsidRDefault="003C4E19">
      <w:pPr>
        <w:pStyle w:val="Address"/>
      </w:pPr>
    </w:p>
    <w:p w:rsidR="003C4E19" w:rsidRPr="00BB6C5B" w:rsidRDefault="00A52E0E" w:rsidP="003C4E19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 April</w:t>
      </w:r>
      <w:r w:rsidR="003C4E19" w:rsidRPr="00BB6C5B">
        <w:rPr>
          <w:rFonts w:ascii="Arial" w:hAnsi="Arial" w:cs="Arial"/>
          <w:sz w:val="22"/>
          <w:szCs w:val="22"/>
        </w:rPr>
        <w:t xml:space="preserve"> 2016</w:t>
      </w:r>
    </w:p>
    <w:p w:rsidR="003C4E19" w:rsidRDefault="003C4E19" w:rsidP="003C4E19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</w:p>
    <w:p w:rsidR="00BB6C5B" w:rsidRDefault="00BB6C5B" w:rsidP="003C4E19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</w:p>
    <w:p w:rsidR="00A52E0E" w:rsidRPr="00BB6C5B" w:rsidRDefault="00A52E0E" w:rsidP="003C4E19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</w:p>
    <w:p w:rsidR="00614120" w:rsidRPr="00BB6C5B" w:rsidRDefault="00A52E0E" w:rsidP="003C4E19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Sharpe Engineering </w:t>
      </w:r>
    </w:p>
    <w:p w:rsidR="00BB6C5B" w:rsidRPr="00BB6C5B" w:rsidRDefault="00BB6C5B" w:rsidP="003C4E19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</w:p>
    <w:p w:rsidR="007B1CD8" w:rsidRPr="00BB6C5B" w:rsidRDefault="00614120" w:rsidP="003C4E19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>Dear</w:t>
      </w:r>
      <w:r w:rsidR="00A52E0E">
        <w:rPr>
          <w:rFonts w:ascii="Arial" w:hAnsi="Arial" w:cs="Arial"/>
          <w:sz w:val="22"/>
          <w:szCs w:val="22"/>
        </w:rPr>
        <w:t xml:space="preserve"> Sir/Madam </w:t>
      </w:r>
      <w:r>
        <w:rPr>
          <w:rFonts w:ascii="Arial" w:hAnsi="Arial" w:cs="Arial"/>
          <w:sz w:val="22"/>
          <w:szCs w:val="22"/>
        </w:rPr>
        <w:t xml:space="preserve">  </w:t>
      </w:r>
    </w:p>
    <w:p w:rsidR="007B1CD8" w:rsidRPr="00BB6C5B" w:rsidRDefault="007B1CD8" w:rsidP="003C4E19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</w:p>
    <w:p w:rsidR="007B1CD8" w:rsidRPr="00BB6C5B" w:rsidRDefault="007B1CD8" w:rsidP="003C4E19">
      <w:pPr>
        <w:pStyle w:val="Address"/>
        <w:spacing w:line="240" w:lineRule="auto"/>
        <w:rPr>
          <w:rFonts w:ascii="Arial" w:hAnsi="Arial" w:cs="Arial"/>
          <w:b/>
          <w:sz w:val="22"/>
          <w:szCs w:val="22"/>
        </w:rPr>
      </w:pPr>
      <w:r w:rsidRPr="00BB6C5B">
        <w:rPr>
          <w:rFonts w:ascii="Arial" w:hAnsi="Arial" w:cs="Arial"/>
          <w:sz w:val="22"/>
          <w:szCs w:val="22"/>
        </w:rPr>
        <w:t>Re:</w:t>
      </w:r>
      <w:r w:rsidRPr="00BB6C5B">
        <w:rPr>
          <w:rFonts w:ascii="Arial" w:hAnsi="Arial" w:cs="Arial"/>
          <w:sz w:val="22"/>
          <w:szCs w:val="22"/>
        </w:rPr>
        <w:tab/>
      </w:r>
      <w:r w:rsidR="00614120">
        <w:rPr>
          <w:rFonts w:ascii="Arial" w:hAnsi="Arial" w:cs="Arial"/>
          <w:b/>
          <w:sz w:val="22"/>
          <w:szCs w:val="22"/>
        </w:rPr>
        <w:t>Expression of Interest</w:t>
      </w:r>
      <w:r w:rsidR="00BB6C5B" w:rsidRPr="00BB6C5B">
        <w:rPr>
          <w:rFonts w:ascii="Arial" w:hAnsi="Arial" w:cs="Arial"/>
          <w:b/>
          <w:sz w:val="22"/>
          <w:szCs w:val="22"/>
        </w:rPr>
        <w:tab/>
      </w:r>
      <w:r w:rsidR="00BB6C5B" w:rsidRPr="00BB6C5B">
        <w:rPr>
          <w:rFonts w:ascii="Arial" w:hAnsi="Arial" w:cs="Arial"/>
          <w:b/>
          <w:sz w:val="22"/>
          <w:szCs w:val="22"/>
        </w:rPr>
        <w:tab/>
      </w:r>
      <w:r w:rsidRPr="00BB6C5B">
        <w:rPr>
          <w:rFonts w:ascii="Arial" w:hAnsi="Arial" w:cs="Arial"/>
          <w:b/>
          <w:sz w:val="22"/>
          <w:szCs w:val="22"/>
        </w:rPr>
        <w:t xml:space="preserve"> </w:t>
      </w:r>
    </w:p>
    <w:p w:rsidR="007B1CD8" w:rsidRPr="00BB6C5B" w:rsidRDefault="007B1CD8" w:rsidP="003C4E19">
      <w:pPr>
        <w:pStyle w:val="Address"/>
        <w:spacing w:line="240" w:lineRule="auto"/>
        <w:rPr>
          <w:rFonts w:ascii="Arial" w:hAnsi="Arial" w:cs="Arial"/>
          <w:b/>
          <w:sz w:val="22"/>
          <w:szCs w:val="22"/>
        </w:rPr>
      </w:pPr>
    </w:p>
    <w:p w:rsidR="00BB6C5B" w:rsidRDefault="00614120" w:rsidP="003C4E19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would like to sub</w:t>
      </w:r>
      <w:r w:rsidR="001713DF">
        <w:rPr>
          <w:rFonts w:ascii="Arial" w:hAnsi="Arial" w:cs="Arial"/>
          <w:sz w:val="22"/>
          <w:szCs w:val="22"/>
        </w:rPr>
        <w:t>mit an expression of interest for any position or an apprenticeship</w:t>
      </w:r>
      <w:r>
        <w:rPr>
          <w:rFonts w:ascii="Arial" w:hAnsi="Arial" w:cs="Arial"/>
          <w:sz w:val="22"/>
          <w:szCs w:val="22"/>
        </w:rPr>
        <w:t xml:space="preserve"> which may be available</w:t>
      </w:r>
      <w:r w:rsidR="00BB6C5B" w:rsidRPr="00BB6C5B">
        <w:rPr>
          <w:rFonts w:ascii="Arial" w:hAnsi="Arial" w:cs="Arial"/>
          <w:sz w:val="22"/>
          <w:szCs w:val="22"/>
        </w:rPr>
        <w:t>.</w:t>
      </w:r>
      <w:r w:rsidR="00BB6C5B">
        <w:rPr>
          <w:rFonts w:ascii="Arial" w:hAnsi="Arial" w:cs="Arial"/>
          <w:sz w:val="22"/>
          <w:szCs w:val="22"/>
        </w:rPr>
        <w:t xml:space="preserve">  I believe that I have the ability to be able to work eff</w:t>
      </w:r>
      <w:r>
        <w:rPr>
          <w:rFonts w:ascii="Arial" w:hAnsi="Arial" w:cs="Arial"/>
          <w:sz w:val="22"/>
          <w:szCs w:val="22"/>
        </w:rPr>
        <w:t>ectively and efficiently in any</w:t>
      </w:r>
      <w:r w:rsidR="00BB6C5B">
        <w:rPr>
          <w:rFonts w:ascii="Arial" w:hAnsi="Arial" w:cs="Arial"/>
          <w:sz w:val="22"/>
          <w:szCs w:val="22"/>
        </w:rPr>
        <w:t xml:space="preserve"> role. </w:t>
      </w:r>
      <w:r w:rsidR="001713DF">
        <w:rPr>
          <w:rFonts w:ascii="Arial" w:hAnsi="Arial" w:cs="Arial"/>
          <w:sz w:val="22"/>
          <w:szCs w:val="22"/>
        </w:rPr>
        <w:t xml:space="preserve">  Ideally, I would prefer an apprenticeship as a boilermaker or fitter and turner and fitter machinist.</w:t>
      </w:r>
    </w:p>
    <w:p w:rsidR="00BB6C5B" w:rsidRDefault="00BB6C5B" w:rsidP="003C4E19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</w:p>
    <w:p w:rsidR="00835997" w:rsidRDefault="00BB6C5B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completed Year 12 at Spinifex Senior Campus</w:t>
      </w:r>
      <w:r w:rsidR="00A52E0E">
        <w:rPr>
          <w:rFonts w:ascii="Arial" w:hAnsi="Arial" w:cs="Arial"/>
          <w:sz w:val="22"/>
          <w:szCs w:val="22"/>
        </w:rPr>
        <w:t>, Mount Isa</w:t>
      </w:r>
      <w:r>
        <w:rPr>
          <w:rFonts w:ascii="Arial" w:hAnsi="Arial" w:cs="Arial"/>
          <w:sz w:val="22"/>
          <w:szCs w:val="22"/>
        </w:rPr>
        <w:t xml:space="preserve"> last year.  I have had some work experience working in different workshop </w:t>
      </w:r>
      <w:r w:rsidR="00835997">
        <w:rPr>
          <w:rFonts w:ascii="Arial" w:hAnsi="Arial" w:cs="Arial"/>
          <w:sz w:val="22"/>
          <w:szCs w:val="22"/>
        </w:rPr>
        <w:t>environments</w:t>
      </w:r>
      <w:r>
        <w:rPr>
          <w:rFonts w:ascii="Arial" w:hAnsi="Arial" w:cs="Arial"/>
          <w:sz w:val="22"/>
          <w:szCs w:val="22"/>
        </w:rPr>
        <w:t xml:space="preserve"> and I consider myself to be a </w:t>
      </w:r>
      <w:r w:rsidR="00A52E0E">
        <w:rPr>
          <w:rFonts w:ascii="Arial" w:hAnsi="Arial" w:cs="Arial"/>
          <w:sz w:val="22"/>
          <w:szCs w:val="22"/>
        </w:rPr>
        <w:t xml:space="preserve">safe and </w:t>
      </w:r>
      <w:r>
        <w:rPr>
          <w:rFonts w:ascii="Arial" w:hAnsi="Arial" w:cs="Arial"/>
          <w:sz w:val="22"/>
          <w:szCs w:val="22"/>
        </w:rPr>
        <w:t>hard worker and willing to learn new skills and be adaptable to work environment</w:t>
      </w:r>
      <w:r w:rsidR="00835997">
        <w:rPr>
          <w:rFonts w:ascii="Arial" w:hAnsi="Arial" w:cs="Arial"/>
          <w:sz w:val="22"/>
          <w:szCs w:val="22"/>
        </w:rPr>
        <w:t xml:space="preserve">s. </w:t>
      </w:r>
    </w:p>
    <w:p w:rsidR="00835997" w:rsidRDefault="00835997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</w:p>
    <w:p w:rsidR="00835997" w:rsidRDefault="00835997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varied experience has made me a versatile and valuable team member, committed to safety in the workplace and willing to adapt to any situation.</w:t>
      </w:r>
    </w:p>
    <w:p w:rsidR="00835997" w:rsidRDefault="00835997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</w:p>
    <w:p w:rsidR="00835997" w:rsidRDefault="00835997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enjoy the busy atmosphere of a workshop environment </w:t>
      </w:r>
      <w:r w:rsidR="00614120">
        <w:rPr>
          <w:rFonts w:ascii="Arial" w:hAnsi="Arial" w:cs="Arial"/>
          <w:sz w:val="22"/>
          <w:szCs w:val="22"/>
        </w:rPr>
        <w:t xml:space="preserve">and also the outdoors </w:t>
      </w:r>
      <w:r>
        <w:rPr>
          <w:rFonts w:ascii="Arial" w:hAnsi="Arial" w:cs="Arial"/>
          <w:sz w:val="22"/>
          <w:szCs w:val="22"/>
        </w:rPr>
        <w:t>and would like to secure a position</w:t>
      </w:r>
      <w:r w:rsidR="00A52E0E">
        <w:rPr>
          <w:rFonts w:ascii="Arial" w:hAnsi="Arial" w:cs="Arial"/>
          <w:sz w:val="22"/>
          <w:szCs w:val="22"/>
        </w:rPr>
        <w:t xml:space="preserve"> or an apprenticeship</w:t>
      </w:r>
      <w:r>
        <w:rPr>
          <w:rFonts w:ascii="Arial" w:hAnsi="Arial" w:cs="Arial"/>
          <w:sz w:val="22"/>
          <w:szCs w:val="22"/>
        </w:rPr>
        <w:t xml:space="preserve"> where I can utilize my skills and experience, while learning new skillsets in a challenging and rewarding role.</w:t>
      </w:r>
    </w:p>
    <w:p w:rsidR="00835997" w:rsidRDefault="00835997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835997" w:rsidRDefault="00835997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My resume gives a very good indication of my experience and character.  I am a quick learner with a positive work ethic and I believe that I would be an asset to your organization in this role. </w:t>
      </w:r>
    </w:p>
    <w:p w:rsidR="00614120" w:rsidRDefault="00614120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</w:p>
    <w:p w:rsidR="00614120" w:rsidRDefault="00614120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currently have my Provisional Licence and a Police Clearance.  I am also willing to travel</w:t>
      </w:r>
      <w:r w:rsidR="00A52E0E">
        <w:rPr>
          <w:rFonts w:ascii="Arial" w:hAnsi="Arial" w:cs="Arial"/>
          <w:sz w:val="22"/>
          <w:szCs w:val="22"/>
        </w:rPr>
        <w:t xml:space="preserve"> and if successful I have permanent accommodation available in Roma</w:t>
      </w:r>
      <w:r>
        <w:rPr>
          <w:rFonts w:ascii="Arial" w:hAnsi="Arial" w:cs="Arial"/>
          <w:sz w:val="22"/>
          <w:szCs w:val="22"/>
        </w:rPr>
        <w:t xml:space="preserve">. </w:t>
      </w:r>
    </w:p>
    <w:p w:rsidR="00835997" w:rsidRDefault="00835997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</w:p>
    <w:p w:rsidR="00835997" w:rsidRDefault="00835997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look forward to hearing from you.</w:t>
      </w:r>
    </w:p>
    <w:p w:rsidR="00835997" w:rsidRDefault="00835997" w:rsidP="00835997">
      <w:pPr>
        <w:pStyle w:val="Address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 xml:space="preserve">Yours faithfully </w:t>
      </w:r>
    </w:p>
    <w:p w:rsidR="00835997" w:rsidRDefault="00835997" w:rsidP="00835997">
      <w:pPr>
        <w:pStyle w:val="Address"/>
        <w:spacing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Calvin Ri</w:t>
      </w: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 xml:space="preserve">chters </w:t>
      </w:r>
    </w:p>
    <w:sectPr w:rsidR="00835997" w:rsidSect="00BB6C5B">
      <w:footerReference w:type="default" r:id="rId10"/>
      <w:pgSz w:w="12240" w:h="15840"/>
      <w:pgMar w:top="1296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C81" w:rsidRDefault="00542C81">
      <w:r>
        <w:separator/>
      </w:r>
    </w:p>
    <w:p w:rsidR="00542C81" w:rsidRDefault="00542C81"/>
  </w:endnote>
  <w:endnote w:type="continuationSeparator" w:id="0">
    <w:p w:rsidR="00542C81" w:rsidRDefault="00542C81">
      <w:r>
        <w:continuationSeparator/>
      </w:r>
    </w:p>
    <w:p w:rsidR="00542C81" w:rsidRDefault="00542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A6C" w:rsidRDefault="00AE538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10B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C81" w:rsidRDefault="00542C81">
      <w:r>
        <w:separator/>
      </w:r>
    </w:p>
    <w:p w:rsidR="00542C81" w:rsidRDefault="00542C81"/>
  </w:footnote>
  <w:footnote w:type="continuationSeparator" w:id="0">
    <w:p w:rsidR="00542C81" w:rsidRDefault="00542C81">
      <w:r>
        <w:continuationSeparator/>
      </w:r>
    </w:p>
    <w:p w:rsidR="00542C81" w:rsidRDefault="00542C8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72"/>
    <w:rsid w:val="001713DF"/>
    <w:rsid w:val="003C4E19"/>
    <w:rsid w:val="004D10B5"/>
    <w:rsid w:val="00542C81"/>
    <w:rsid w:val="00614120"/>
    <w:rsid w:val="007B1CD8"/>
    <w:rsid w:val="00835997"/>
    <w:rsid w:val="00901A6C"/>
    <w:rsid w:val="009722BB"/>
    <w:rsid w:val="00A52E0E"/>
    <w:rsid w:val="00AE5387"/>
    <w:rsid w:val="00BB6C5B"/>
    <w:rsid w:val="00C864A0"/>
    <w:rsid w:val="00E0233B"/>
    <w:rsid w:val="00E9782F"/>
    <w:rsid w:val="00F0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607FA-B01B-43E2-AF37-3367B35D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F81BD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4F81BD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4F81BD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4F81BD" w:themeColor="accent1"/>
    </w:r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F81BD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ch\AppData\Roaming\Microsoft\Templates\Cover%20letter%20(blue).dotx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15 Enid Street, Mount Isa, Qld, 4825</CompanyAddress>
  <CompanyPhone>Mobile:   0428 076105</CompanyPhone>
  <CompanyFax/>
  <CompanyEmail>monsterenergy1998@hotmail.com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E69236-87F5-4F57-9435-9B1C62D50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6E4D6-0027-49C6-AF66-B4BFA746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Calvin Richters</dc:creator>
  <cp:keywords/>
  <cp:lastModifiedBy>Keith Richters</cp:lastModifiedBy>
  <cp:revision>3</cp:revision>
  <dcterms:created xsi:type="dcterms:W3CDTF">2016-04-17T03:28:00Z</dcterms:created>
  <dcterms:modified xsi:type="dcterms:W3CDTF">2016-04-17T03:30:00Z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TC029194959991</vt:lpwstr>
  </property>
</Properties>
</file>